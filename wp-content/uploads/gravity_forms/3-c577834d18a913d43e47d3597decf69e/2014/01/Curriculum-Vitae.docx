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/>
      </w:tblPr>
      <w:tblGrid>
        <w:gridCol w:w="2977"/>
        <w:gridCol w:w="2880"/>
        <w:gridCol w:w="360"/>
        <w:gridCol w:w="2873"/>
      </w:tblGrid>
      <w:tr w:rsidR="00971E9D" w:rsidRPr="00AE5BF9" w:rsidTr="000044BD">
        <w:trPr>
          <w:trHeight w:hRule="exact" w:val="191"/>
        </w:trPr>
        <w:tc>
          <w:tcPr>
            <w:tcW w:w="9090" w:type="dxa"/>
            <w:gridSpan w:val="4"/>
          </w:tcPr>
          <w:p w:rsidR="00971E9D" w:rsidRPr="00A43F4E" w:rsidRDefault="00F0510E" w:rsidP="00044565">
            <w:pPr>
              <w:pStyle w:val="StyleContactInfo"/>
            </w:pPr>
            <w:r>
              <w:t>604 E. Yearling Rd.</w:t>
            </w:r>
            <w:r w:rsidR="00F561DD" w:rsidRPr="00A43F4E">
              <w:t xml:space="preserve">, </w:t>
            </w:r>
            <w:r>
              <w:t>Phoenix, AZ, 85085</w:t>
            </w:r>
            <w:r w:rsidR="00593767">
              <w:sym w:font="Symbol" w:char="F0B7"/>
            </w:r>
            <w:r>
              <w:t>602-540-0099</w:t>
            </w:r>
            <w:r w:rsidR="00593767">
              <w:sym w:font="Symbol" w:char="F0B7"/>
            </w:r>
            <w:r w:rsidR="00044565">
              <w:t>mmeier16@midwestern</w:t>
            </w:r>
            <w:r>
              <w:t>.edu</w:t>
            </w:r>
          </w:p>
        </w:tc>
      </w:tr>
      <w:tr w:rsidR="00971E9D" w:rsidRPr="00AE5BF9" w:rsidTr="000044BD">
        <w:trPr>
          <w:trHeight w:hRule="exact" w:val="605"/>
        </w:trPr>
        <w:tc>
          <w:tcPr>
            <w:tcW w:w="9090" w:type="dxa"/>
            <w:gridSpan w:val="4"/>
          </w:tcPr>
          <w:p w:rsidR="00971E9D" w:rsidRPr="000044BD" w:rsidRDefault="00F0510E" w:rsidP="001E6339">
            <w:pPr>
              <w:pStyle w:val="YourName"/>
              <w:rPr>
                <w:sz w:val="40"/>
                <w:szCs w:val="40"/>
              </w:rPr>
            </w:pPr>
            <w:r w:rsidRPr="000044BD">
              <w:rPr>
                <w:sz w:val="40"/>
                <w:szCs w:val="40"/>
              </w:rPr>
              <w:t>Marshall Meier</w:t>
            </w: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3D5562" w:rsidP="00F561DD">
            <w:pPr>
              <w:pStyle w:val="Heading1"/>
            </w:pPr>
            <w:r>
              <w:t>Accomplishments</w:t>
            </w:r>
          </w:p>
        </w:tc>
      </w:tr>
      <w:tr w:rsidR="00B67166" w:rsidRPr="00AE5BF9">
        <w:trPr>
          <w:trHeight w:val="1050"/>
        </w:trPr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B67166" w:rsidRDefault="00A251D7" w:rsidP="00F561DD">
            <w:pPr>
              <w:pStyle w:val="Heading2"/>
            </w:pPr>
            <w:r>
              <w:t>Activities</w:t>
            </w:r>
          </w:p>
          <w:p w:rsidR="00B67166" w:rsidRDefault="00A251D7" w:rsidP="00A43F4E">
            <w:pPr>
              <w:pStyle w:val="BulletedList"/>
            </w:pPr>
            <w:r>
              <w:t>Carondelet Hospice and Palliative Care</w:t>
            </w:r>
            <w:r w:rsidR="00BB279D">
              <w:t xml:space="preserve"> volunteering (Jun. 2011-Jun. 2013</w:t>
            </w:r>
            <w:r>
              <w:t>)</w:t>
            </w:r>
          </w:p>
          <w:p w:rsidR="00B63680" w:rsidRDefault="00B63680" w:rsidP="00B63680">
            <w:pPr>
              <w:pStyle w:val="BulletedList"/>
              <w:rPr>
                <w:i/>
              </w:rPr>
            </w:pPr>
            <w:r>
              <w:t>EMT-Ba</w:t>
            </w:r>
            <w:r w:rsidR="00F64A57">
              <w:t>sic Training</w:t>
            </w:r>
            <w:r>
              <w:t xml:space="preserve">: </w:t>
            </w:r>
            <w:r w:rsidRPr="00B63680">
              <w:rPr>
                <w:i/>
              </w:rPr>
              <w:t>certification course through Pima Community College which includes two clinical emergency room rotations at local hospitals</w:t>
            </w:r>
          </w:p>
          <w:p w:rsidR="00B63680" w:rsidRPr="00B63680" w:rsidRDefault="00B63680" w:rsidP="00B63680">
            <w:pPr>
              <w:pStyle w:val="BulletedList"/>
            </w:pPr>
            <w:r>
              <w:t xml:space="preserve">Physician Shadowing with Dr. Scott Markham, D.O. : </w:t>
            </w:r>
            <w:r w:rsidRPr="00B63680">
              <w:rPr>
                <w:i/>
              </w:rPr>
              <w:t xml:space="preserve">included participating in clinical vision exams and operating room eye surgeries with an ophthalmologist </w:t>
            </w:r>
            <w:r>
              <w:rPr>
                <w:i/>
              </w:rPr>
              <w:t>at Prescott Vision and Eye Surgery Center</w:t>
            </w:r>
          </w:p>
          <w:p w:rsidR="003C1B4D" w:rsidRPr="003C1B4D" w:rsidRDefault="003C1B4D" w:rsidP="003C1B4D">
            <w:pPr>
              <w:pStyle w:val="BulletedList"/>
            </w:pPr>
            <w:r>
              <w:t>Tucson Electric Power and Carondelet Hospice Thanksgiving and Christmas holiday projects</w:t>
            </w:r>
          </w:p>
          <w:p w:rsidR="00B67166" w:rsidRPr="00D62111" w:rsidRDefault="00EF0E63" w:rsidP="00D62111">
            <w:pPr>
              <w:pStyle w:val="BulletedList"/>
            </w:pPr>
            <w:r>
              <w:t xml:space="preserve">Project FEED: </w:t>
            </w:r>
            <w:r w:rsidRPr="00EF0E63">
              <w:rPr>
                <w:i/>
              </w:rPr>
              <w:t>volunteering through The Giving Tree which provides meals, clothing, and resources for the less fortunate within the Tucson area</w:t>
            </w:r>
            <w:r>
              <w:t xml:space="preserve"> </w:t>
            </w:r>
          </w:p>
          <w:p w:rsidR="00B67166" w:rsidRPr="00AC770B" w:rsidRDefault="00A251D7" w:rsidP="00A43F4E">
            <w:pPr>
              <w:pStyle w:val="BulletedList"/>
              <w:rPr>
                <w:i/>
              </w:rPr>
            </w:pPr>
            <w:r>
              <w:t>Ben’s Bells Project</w:t>
            </w:r>
            <w:r w:rsidR="00AC770B">
              <w:t xml:space="preserve">: </w:t>
            </w:r>
            <w:r w:rsidR="00AC770B" w:rsidRPr="00AC770B">
              <w:rPr>
                <w:i/>
              </w:rPr>
              <w:t>l</w:t>
            </w:r>
            <w:r w:rsidR="00EF0E63" w:rsidRPr="00AC770B">
              <w:rPr>
                <w:i/>
              </w:rPr>
              <w:t>ocal organization</w:t>
            </w:r>
            <w:r w:rsidR="00AC770B" w:rsidRPr="00AC770B">
              <w:rPr>
                <w:i/>
              </w:rPr>
              <w:t xml:space="preserve"> with the goal of spreading kindness throughout the community by creating and handing out small pieces of artwork</w:t>
            </w:r>
            <w:r w:rsidR="00EF0E63" w:rsidRPr="00AC770B">
              <w:rPr>
                <w:i/>
              </w:rPr>
              <w:t xml:space="preserve"> </w:t>
            </w:r>
          </w:p>
          <w:p w:rsidR="00A251D7" w:rsidRDefault="00A251D7" w:rsidP="00A251D7">
            <w:pPr>
              <w:pStyle w:val="BulletedList"/>
            </w:pPr>
            <w:r>
              <w:t>Ultimate Urgent Care Centers shadowing</w:t>
            </w:r>
          </w:p>
          <w:p w:rsidR="00A251D7" w:rsidRDefault="00A251D7" w:rsidP="00A251D7">
            <w:pPr>
              <w:pStyle w:val="BulletedList"/>
            </w:pPr>
            <w:r>
              <w:t>Feel Good 5k Run</w:t>
            </w:r>
          </w:p>
          <w:p w:rsidR="00A251D7" w:rsidRDefault="00A251D7" w:rsidP="00A251D7">
            <w:pPr>
              <w:pStyle w:val="BulletedList"/>
            </w:pPr>
            <w:r>
              <w:t>SHAC’s Run For Your Life 5k</w:t>
            </w:r>
          </w:p>
          <w:p w:rsidR="00A17ED0" w:rsidRPr="00A17ED0" w:rsidRDefault="00A17ED0" w:rsidP="00A17ED0">
            <w:pPr>
              <w:pStyle w:val="BulletedList"/>
            </w:pPr>
            <w:r>
              <w:t xml:space="preserve">NFL Play 60: </w:t>
            </w:r>
            <w:r>
              <w:rPr>
                <w:i/>
              </w:rPr>
              <w:t>volunteer event with Midwestern University and the Arizona Cardinals at a local elementary school to promote healthy lifestyles for adolescents, which included blood pressure screening, smoking prevention, healthy eating habits, and exercise</w:t>
            </w:r>
          </w:p>
          <w:p w:rsidR="00A251D7" w:rsidRPr="00AC770B" w:rsidRDefault="00A251D7" w:rsidP="00A251D7">
            <w:pPr>
              <w:pStyle w:val="BulletedList"/>
              <w:rPr>
                <w:i/>
              </w:rPr>
            </w:pPr>
            <w:r>
              <w:t xml:space="preserve">AZ Elite </w:t>
            </w:r>
            <w:r w:rsidR="004C718F">
              <w:t>Spring Classic 2011 and 2013</w:t>
            </w:r>
            <w:r w:rsidR="00AC770B">
              <w:t xml:space="preserve">: </w:t>
            </w:r>
            <w:r w:rsidR="00AC770B" w:rsidRPr="00AC770B">
              <w:rPr>
                <w:i/>
              </w:rPr>
              <w:t>assistant manager for the annual women’s basketball college showcase at Arizona State University, consisted of controlling funds, regi</w:t>
            </w:r>
            <w:r w:rsidR="00874E48">
              <w:rPr>
                <w:i/>
              </w:rPr>
              <w:t>stration, coordinator</w:t>
            </w:r>
          </w:p>
          <w:p w:rsidR="00A251D7" w:rsidRDefault="00A251D7" w:rsidP="00A251D7">
            <w:pPr>
              <w:pStyle w:val="BulletedList"/>
            </w:pPr>
            <w:r>
              <w:t>Exercise and Environmental Physiology preceptor</w:t>
            </w:r>
          </w:p>
          <w:p w:rsidR="00B63680" w:rsidRPr="00B63680" w:rsidRDefault="00A251D7" w:rsidP="00B63680">
            <w:pPr>
              <w:pStyle w:val="BulletedList"/>
              <w:rPr>
                <w:i/>
              </w:rPr>
            </w:pPr>
            <w:r>
              <w:t>People to People Student Ambassador</w:t>
            </w:r>
            <w:r w:rsidR="00AC770B">
              <w:t xml:space="preserve"> (2008): </w:t>
            </w:r>
            <w:r w:rsidR="00AC770B" w:rsidRPr="00AC770B">
              <w:rPr>
                <w:i/>
              </w:rPr>
              <w:t xml:space="preserve">member of a student organization that travelled to Australia representing the United States in the attempt to promote international relations 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AE5BF9">
        <w:trPr>
          <w:trHeight w:val="1095"/>
        </w:trPr>
        <w:tc>
          <w:tcPr>
            <w:tcW w:w="9090" w:type="dxa"/>
            <w:gridSpan w:val="4"/>
          </w:tcPr>
          <w:p w:rsidR="002E3B4E" w:rsidRDefault="00A251D7" w:rsidP="002E3B4E">
            <w:pPr>
              <w:pStyle w:val="Heading2"/>
            </w:pPr>
            <w:r>
              <w:t>Awards</w:t>
            </w:r>
          </w:p>
          <w:p w:rsidR="002E3B4E" w:rsidRPr="00A43F4E" w:rsidRDefault="00A251D7" w:rsidP="002E3B4E">
            <w:pPr>
              <w:pStyle w:val="BulletedList"/>
            </w:pPr>
            <w:r>
              <w:t>Wildcat Excellence Award Scholarship</w:t>
            </w:r>
          </w:p>
          <w:p w:rsidR="002E3B4E" w:rsidRPr="00D62111" w:rsidRDefault="00A251D7" w:rsidP="002E3B4E">
            <w:pPr>
              <w:pStyle w:val="BulletedList"/>
            </w:pPr>
            <w:r>
              <w:t>Dean’s List with Distinction (Spring 2010, Spring 2011)</w:t>
            </w:r>
          </w:p>
          <w:p w:rsidR="00B67166" w:rsidRDefault="00F64165" w:rsidP="002E3B4E">
            <w:pPr>
              <w:pStyle w:val="BulletedList"/>
            </w:pPr>
            <w:r>
              <w:t>Dean’s List (Fall 2011, Fall 2012)</w:t>
            </w:r>
          </w:p>
          <w:p w:rsidR="00A251D7" w:rsidRDefault="00A251D7" w:rsidP="00A251D7">
            <w:pPr>
              <w:pStyle w:val="BulletedList"/>
            </w:pPr>
            <w:r>
              <w:t>Dean’s Li</w:t>
            </w:r>
            <w:r w:rsidR="00B63680">
              <w:t>st Honorable Mention (Fall 2009, Spring 2012)</w:t>
            </w:r>
          </w:p>
          <w:p w:rsidR="00B63680" w:rsidRDefault="00A251D7" w:rsidP="00B63680">
            <w:pPr>
              <w:pStyle w:val="BulletedList"/>
            </w:pPr>
            <w:r>
              <w:t xml:space="preserve">Academic Year Academic Distinction </w:t>
            </w:r>
            <w:r w:rsidR="00B63680">
              <w:t>(</w:t>
            </w:r>
            <w:r>
              <w:t>2009-2010</w:t>
            </w:r>
            <w:r w:rsidR="00B63680">
              <w:t>, 2010-2011, 2011-2012)</w:t>
            </w:r>
          </w:p>
          <w:p w:rsidR="00F64165" w:rsidRPr="00F64165" w:rsidRDefault="00F64165" w:rsidP="00F64165">
            <w:pPr>
              <w:pStyle w:val="BulletedList"/>
            </w:pPr>
            <w:r>
              <w:t>Degree Honor: Magna Cum Laude (Bachelor of Science in Health Sciences)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 w:rsidTr="000044BD">
        <w:trPr>
          <w:trHeight w:val="1050"/>
        </w:trPr>
        <w:tc>
          <w:tcPr>
            <w:tcW w:w="9090" w:type="dxa"/>
            <w:gridSpan w:val="4"/>
          </w:tcPr>
          <w:p w:rsidR="002E3B4E" w:rsidRDefault="00A251D7" w:rsidP="002E3B4E">
            <w:pPr>
              <w:pStyle w:val="Heading2"/>
            </w:pPr>
            <w:r>
              <w:t>Organizations</w:t>
            </w:r>
          </w:p>
          <w:p w:rsidR="002E3B4E" w:rsidRPr="00A43F4E" w:rsidRDefault="00A251D7" w:rsidP="002E3B4E">
            <w:pPr>
              <w:pStyle w:val="BulletedList"/>
            </w:pPr>
            <w:r>
              <w:t xml:space="preserve">Alpha Epsilon Delta Honorary Society </w:t>
            </w:r>
          </w:p>
          <w:p w:rsidR="00B67166" w:rsidRDefault="00A251D7" w:rsidP="003C1B4D">
            <w:pPr>
              <w:pStyle w:val="BulletedList"/>
            </w:pPr>
            <w:r>
              <w:t>University of Arizona Honors College</w:t>
            </w:r>
          </w:p>
          <w:p w:rsidR="00BB279D" w:rsidRPr="00B97418" w:rsidRDefault="00BB279D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Student Osteopathic Surgical Association</w:t>
            </w:r>
          </w:p>
          <w:p w:rsidR="00B97418" w:rsidRPr="00BB279D" w:rsidRDefault="00B97418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Student Osteopathic Medical Association</w:t>
            </w:r>
          </w:p>
          <w:p w:rsidR="00BB279D" w:rsidRPr="00BB279D" w:rsidRDefault="00BB279D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Student American Osteopathic Academy of Orthopedics</w:t>
            </w:r>
          </w:p>
          <w:p w:rsidR="00BB279D" w:rsidRPr="00BB279D" w:rsidRDefault="00BB279D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Physical Medicine and Rehabilitation Club</w:t>
            </w:r>
          </w:p>
          <w:p w:rsidR="00BB279D" w:rsidRPr="006310AB" w:rsidRDefault="00BB279D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Midwestern University Medical Spanish Club</w:t>
            </w:r>
          </w:p>
          <w:p w:rsidR="006310AB" w:rsidRPr="00BB279D" w:rsidRDefault="006310AB" w:rsidP="00BB279D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 xml:space="preserve">Midwestern University </w:t>
            </w:r>
            <w:proofErr w:type="spellStart"/>
            <w:r>
              <w:rPr>
                <w:sz w:val="22"/>
                <w:szCs w:val="22"/>
              </w:rPr>
              <w:t>Athletics</w:t>
            </w:r>
            <w:proofErr w:type="spellEnd"/>
            <w:r>
              <w:rPr>
                <w:sz w:val="22"/>
                <w:szCs w:val="22"/>
              </w:rPr>
              <w:t xml:space="preserve"> Club</w:t>
            </w:r>
          </w:p>
        </w:tc>
      </w:tr>
      <w:tr w:rsidR="0037263E" w:rsidRPr="00AE5BF9" w:rsidTr="003C1B4D">
        <w:trPr>
          <w:trHeight w:hRule="exact" w:val="80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 w:rsidTr="000044BD">
        <w:trPr>
          <w:trHeight w:val="105"/>
        </w:trPr>
        <w:tc>
          <w:tcPr>
            <w:tcW w:w="9090" w:type="dxa"/>
            <w:gridSpan w:val="4"/>
          </w:tcPr>
          <w:p w:rsidR="00B67166" w:rsidRDefault="00B67166" w:rsidP="003C1B4D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3D5562" w:rsidRPr="00AE5BF9" w:rsidTr="000044BD">
        <w:trPr>
          <w:trHeight w:val="80"/>
        </w:trPr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8079BA" w:rsidRDefault="008079BA" w:rsidP="003D5562">
            <w:pPr>
              <w:pStyle w:val="Heading1"/>
            </w:pPr>
          </w:p>
          <w:p w:rsidR="008079BA" w:rsidRDefault="008079BA" w:rsidP="003D5562">
            <w:pPr>
              <w:pStyle w:val="Heading1"/>
            </w:pPr>
          </w:p>
          <w:p w:rsidR="003D5562" w:rsidRDefault="003D5562" w:rsidP="003D5562">
            <w:pPr>
              <w:pStyle w:val="Heading1"/>
            </w:pPr>
            <w:r>
              <w:lastRenderedPageBreak/>
              <w:t>Employment History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3D5562" w:rsidRDefault="00F0510E" w:rsidP="003D5562">
            <w:pPr>
              <w:pStyle w:val="Dates1"/>
            </w:pPr>
            <w:r>
              <w:lastRenderedPageBreak/>
              <w:t>Jan. 2007- Dec. 2009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3D5562" w:rsidRDefault="00F0510E" w:rsidP="003D5562">
            <w:pPr>
              <w:pStyle w:val="JobTitleDegree1"/>
            </w:pPr>
            <w:r>
              <w:t>Server</w:t>
            </w:r>
          </w:p>
        </w:tc>
        <w:tc>
          <w:tcPr>
            <w:tcW w:w="3233" w:type="dxa"/>
            <w:gridSpan w:val="2"/>
            <w:tcBorders>
              <w:top w:val="single" w:sz="12" w:space="0" w:color="auto"/>
            </w:tcBorders>
          </w:tcPr>
          <w:p w:rsidR="003D5562" w:rsidRDefault="00F0510E" w:rsidP="00F0510E">
            <w:pPr>
              <w:pStyle w:val="CompanyNameLocation1"/>
            </w:pPr>
            <w:r>
              <w:t>Islands Restaurants-</w:t>
            </w:r>
            <w:r w:rsidR="00AE5BF9">
              <w:t xml:space="preserve"> </w:t>
            </w:r>
            <w:r>
              <w:t>Phoenix, AZ</w:t>
            </w:r>
          </w:p>
        </w:tc>
      </w:tr>
      <w:tr w:rsidR="003D5562" w:rsidRPr="00AE5BF9" w:rsidTr="00874E48">
        <w:trPr>
          <w:trHeight w:val="236"/>
        </w:trPr>
        <w:tc>
          <w:tcPr>
            <w:tcW w:w="2977" w:type="dxa"/>
            <w:tcBorders>
              <w:top w:val="nil"/>
            </w:tcBorders>
          </w:tcPr>
          <w:p w:rsidR="003D5562" w:rsidRDefault="00A17ED0" w:rsidP="003D5562">
            <w:pPr>
              <w:pStyle w:val="Dates"/>
            </w:pPr>
            <w:r>
              <w:t>Apr. 2011- Jul</w:t>
            </w:r>
            <w:r w:rsidR="00F64A57">
              <w:t>. 2013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Default="00F0510E" w:rsidP="003D5562">
            <w:pPr>
              <w:pStyle w:val="JobTitleDegree"/>
            </w:pPr>
            <w:r>
              <w:t>Server</w:t>
            </w:r>
          </w:p>
        </w:tc>
        <w:tc>
          <w:tcPr>
            <w:tcW w:w="3233" w:type="dxa"/>
            <w:gridSpan w:val="2"/>
            <w:tcBorders>
              <w:top w:val="nil"/>
            </w:tcBorders>
          </w:tcPr>
          <w:p w:rsidR="003D5562" w:rsidRDefault="00F0510E" w:rsidP="00F0510E">
            <w:pPr>
              <w:pStyle w:val="CompanyNameLocation"/>
            </w:pPr>
            <w:r>
              <w:t>BJ’s Restaurants- Tucson, AZ</w:t>
            </w:r>
          </w:p>
        </w:tc>
      </w:tr>
      <w:tr w:rsidR="003D5562" w:rsidRPr="00AE5BF9" w:rsidTr="00874E48">
        <w:trPr>
          <w:trHeight w:val="128"/>
        </w:trPr>
        <w:tc>
          <w:tcPr>
            <w:tcW w:w="2977" w:type="dxa"/>
            <w:tcBorders>
              <w:top w:val="nil"/>
            </w:tcBorders>
          </w:tcPr>
          <w:p w:rsidR="003D5562" w:rsidRDefault="003D5562" w:rsidP="003D5562">
            <w:pPr>
              <w:pStyle w:val="Dates"/>
            </w:pPr>
          </w:p>
        </w:tc>
        <w:tc>
          <w:tcPr>
            <w:tcW w:w="2880" w:type="dxa"/>
            <w:tcBorders>
              <w:top w:val="nil"/>
            </w:tcBorders>
          </w:tcPr>
          <w:p w:rsidR="003D5562" w:rsidRDefault="003D5562" w:rsidP="003D5562">
            <w:pPr>
              <w:pStyle w:val="JobTitleDegree"/>
            </w:pPr>
          </w:p>
        </w:tc>
        <w:tc>
          <w:tcPr>
            <w:tcW w:w="3233" w:type="dxa"/>
            <w:gridSpan w:val="2"/>
            <w:tcBorders>
              <w:top w:val="nil"/>
            </w:tcBorders>
          </w:tcPr>
          <w:p w:rsidR="003D5562" w:rsidRDefault="003D5562" w:rsidP="00F0510E">
            <w:pPr>
              <w:pStyle w:val="CompanyNameLocation"/>
            </w:pPr>
          </w:p>
        </w:tc>
      </w:tr>
      <w:tr w:rsidR="00F561DD" w:rsidRPr="00AE5BF9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RPr="00AE5BF9" w:rsidTr="00B63680">
        <w:trPr>
          <w:trHeight w:val="1691"/>
        </w:trPr>
        <w:tc>
          <w:tcPr>
            <w:tcW w:w="2977" w:type="dxa"/>
            <w:tcBorders>
              <w:top w:val="single" w:sz="12" w:space="0" w:color="auto"/>
            </w:tcBorders>
          </w:tcPr>
          <w:p w:rsidR="00F64A57" w:rsidRDefault="00F64A57" w:rsidP="00AE5BF9">
            <w:pPr>
              <w:pStyle w:val="Dates1"/>
            </w:pPr>
            <w:r>
              <w:t>Midwestern University</w:t>
            </w:r>
          </w:p>
          <w:p w:rsidR="00B67166" w:rsidRDefault="000044BD" w:rsidP="00AE5BF9">
            <w:pPr>
              <w:pStyle w:val="Dates1"/>
            </w:pPr>
            <w:r>
              <w:t>University of Arizona</w:t>
            </w:r>
          </w:p>
          <w:p w:rsidR="00EF0E63" w:rsidRDefault="000044BD" w:rsidP="00AE5BF9">
            <w:pPr>
              <w:pStyle w:val="Dates1"/>
            </w:pPr>
            <w:r>
              <w:t>Pinnacle High School</w:t>
            </w:r>
          </w:p>
          <w:p w:rsidR="00B63680" w:rsidRDefault="00B63680" w:rsidP="00AE5BF9">
            <w:pPr>
              <w:pStyle w:val="Dates1"/>
            </w:pPr>
            <w:r>
              <w:t>Pima Community College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</w:tcBorders>
          </w:tcPr>
          <w:p w:rsidR="00F64A57" w:rsidRPr="00F64A57" w:rsidRDefault="00F64A57" w:rsidP="00B63680">
            <w:pPr>
              <w:pStyle w:val="JobTitleDegree1"/>
              <w:rPr>
                <w:i/>
              </w:rPr>
            </w:pPr>
            <w:r w:rsidRPr="00F64A57">
              <w:rPr>
                <w:i/>
              </w:rPr>
              <w:t>College of Osteopathic Medicine</w:t>
            </w:r>
          </w:p>
          <w:p w:rsidR="00B63680" w:rsidRDefault="00F0510E" w:rsidP="00F64A57">
            <w:pPr>
              <w:pStyle w:val="JobTitleDegree1"/>
              <w:jc w:val="left"/>
            </w:pPr>
            <w:r>
              <w:t xml:space="preserve">Major: </w:t>
            </w:r>
            <w:r w:rsidRPr="00874E48">
              <w:rPr>
                <w:i/>
              </w:rPr>
              <w:t>Physiology</w:t>
            </w:r>
            <w:r w:rsidR="000044BD">
              <w:t xml:space="preserve"> </w:t>
            </w:r>
            <w:r w:rsidR="00EF0E63">
              <w:t xml:space="preserve">Minor: </w:t>
            </w:r>
            <w:r w:rsidRPr="00874E48">
              <w:rPr>
                <w:i/>
              </w:rPr>
              <w:t>Business</w:t>
            </w:r>
            <w:r w:rsidR="00EF0E63" w:rsidRPr="00874E48">
              <w:rPr>
                <w:i/>
              </w:rPr>
              <w:t xml:space="preserve"> Administration</w:t>
            </w:r>
          </w:p>
          <w:p w:rsidR="00B63680" w:rsidRDefault="00B63680" w:rsidP="00B63680">
            <w:pPr>
              <w:pStyle w:val="JobTitleDegree1"/>
              <w:jc w:val="left"/>
            </w:pPr>
          </w:p>
        </w:tc>
        <w:tc>
          <w:tcPr>
            <w:tcW w:w="2873" w:type="dxa"/>
            <w:tcBorders>
              <w:top w:val="single" w:sz="12" w:space="0" w:color="auto"/>
            </w:tcBorders>
          </w:tcPr>
          <w:p w:rsidR="00F64A57" w:rsidRDefault="00F64A57" w:rsidP="00F64A57">
            <w:pPr>
              <w:pStyle w:val="CompanyNameLocation1"/>
              <w:jc w:val="left"/>
            </w:pPr>
            <w:r>
              <w:t>August 2013 (Matriculation)</w:t>
            </w:r>
          </w:p>
          <w:p w:rsidR="00B67166" w:rsidRDefault="00F64A57" w:rsidP="00F64A57">
            <w:pPr>
              <w:pStyle w:val="CompanyNameLocation1"/>
              <w:jc w:val="left"/>
            </w:pPr>
            <w:r>
              <w:t xml:space="preserve">December 2012 </w:t>
            </w:r>
            <w:r w:rsidR="000044BD">
              <w:t xml:space="preserve"> </w:t>
            </w:r>
          </w:p>
          <w:p w:rsidR="00B63680" w:rsidRDefault="000044BD" w:rsidP="000044BD">
            <w:pPr>
              <w:pStyle w:val="CompanyNameLocation1"/>
              <w:jc w:val="left"/>
            </w:pPr>
            <w:r>
              <w:t>May 2009</w:t>
            </w:r>
          </w:p>
          <w:p w:rsidR="00B63680" w:rsidRDefault="00F64A57" w:rsidP="000044BD">
            <w:pPr>
              <w:pStyle w:val="CompanyNameLocation1"/>
              <w:jc w:val="left"/>
            </w:pPr>
            <w:r>
              <w:t>August</w:t>
            </w:r>
            <w:r w:rsidR="00B63680">
              <w:t xml:space="preserve"> 2012</w:t>
            </w:r>
          </w:p>
        </w:tc>
      </w:tr>
      <w:tr w:rsidR="00F561DD" w:rsidRPr="00AE5BF9" w:rsidTr="00874E48">
        <w:trPr>
          <w:trHeight w:val="281"/>
        </w:trPr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AE5BF9" w:rsidTr="00874E48">
        <w:trPr>
          <w:trHeight w:val="341"/>
        </w:trPr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593767" w:rsidRDefault="00593767" w:rsidP="00356F71"/>
    <w:sectPr w:rsidR="00593767" w:rsidSect="00FB371B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E4" w:rsidRDefault="001F46E4">
      <w:r>
        <w:separator/>
      </w:r>
    </w:p>
  </w:endnote>
  <w:endnote w:type="continuationSeparator" w:id="0">
    <w:p w:rsidR="001F46E4" w:rsidRDefault="001F4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E4" w:rsidRDefault="001F46E4">
      <w:r>
        <w:separator/>
      </w:r>
    </w:p>
  </w:footnote>
  <w:footnote w:type="continuationSeparator" w:id="0">
    <w:p w:rsidR="001F46E4" w:rsidRDefault="001F46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C717D"/>
    <w:multiLevelType w:val="hybridMultilevel"/>
    <w:tmpl w:val="481E3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B5ED306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1D7"/>
    <w:rsid w:val="000044BD"/>
    <w:rsid w:val="00044565"/>
    <w:rsid w:val="00054B38"/>
    <w:rsid w:val="000B57C5"/>
    <w:rsid w:val="000C3532"/>
    <w:rsid w:val="001014A0"/>
    <w:rsid w:val="00116D2B"/>
    <w:rsid w:val="001E6339"/>
    <w:rsid w:val="001F46E4"/>
    <w:rsid w:val="00201781"/>
    <w:rsid w:val="002802E5"/>
    <w:rsid w:val="002B15A0"/>
    <w:rsid w:val="002E3B4E"/>
    <w:rsid w:val="002E651A"/>
    <w:rsid w:val="00356F71"/>
    <w:rsid w:val="00365AEA"/>
    <w:rsid w:val="0037263E"/>
    <w:rsid w:val="003C1B4D"/>
    <w:rsid w:val="003D5562"/>
    <w:rsid w:val="0040547A"/>
    <w:rsid w:val="00421AA2"/>
    <w:rsid w:val="004467E5"/>
    <w:rsid w:val="004C718F"/>
    <w:rsid w:val="00516194"/>
    <w:rsid w:val="00536323"/>
    <w:rsid w:val="00536728"/>
    <w:rsid w:val="00541D90"/>
    <w:rsid w:val="00593767"/>
    <w:rsid w:val="00606654"/>
    <w:rsid w:val="006310AB"/>
    <w:rsid w:val="0064104B"/>
    <w:rsid w:val="00727993"/>
    <w:rsid w:val="008079BA"/>
    <w:rsid w:val="00874E48"/>
    <w:rsid w:val="00876360"/>
    <w:rsid w:val="008955C6"/>
    <w:rsid w:val="008A119F"/>
    <w:rsid w:val="008F77A7"/>
    <w:rsid w:val="00912A7E"/>
    <w:rsid w:val="00971E9D"/>
    <w:rsid w:val="00987F34"/>
    <w:rsid w:val="00A0120B"/>
    <w:rsid w:val="00A17ED0"/>
    <w:rsid w:val="00A251D7"/>
    <w:rsid w:val="00A43F4E"/>
    <w:rsid w:val="00AA47AE"/>
    <w:rsid w:val="00AB451F"/>
    <w:rsid w:val="00AC770B"/>
    <w:rsid w:val="00AD63E4"/>
    <w:rsid w:val="00AE5BF9"/>
    <w:rsid w:val="00B5218C"/>
    <w:rsid w:val="00B63680"/>
    <w:rsid w:val="00B67166"/>
    <w:rsid w:val="00B83D28"/>
    <w:rsid w:val="00B97418"/>
    <w:rsid w:val="00BA45C2"/>
    <w:rsid w:val="00BB279D"/>
    <w:rsid w:val="00BB2FAB"/>
    <w:rsid w:val="00C5369F"/>
    <w:rsid w:val="00C67B86"/>
    <w:rsid w:val="00C8736B"/>
    <w:rsid w:val="00D43291"/>
    <w:rsid w:val="00D467AD"/>
    <w:rsid w:val="00D62111"/>
    <w:rsid w:val="00D73271"/>
    <w:rsid w:val="00EF0E63"/>
    <w:rsid w:val="00F0510E"/>
    <w:rsid w:val="00F46D0D"/>
    <w:rsid w:val="00F561DD"/>
    <w:rsid w:val="00F64165"/>
    <w:rsid w:val="00F64A57"/>
    <w:rsid w:val="00F6657E"/>
    <w:rsid w:val="00F72C46"/>
    <w:rsid w:val="00F84438"/>
    <w:rsid w:val="00F9381B"/>
    <w:rsid w:val="00F95D8A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paragraph" w:styleId="ListParagraph">
    <w:name w:val="List Paragraph"/>
    <w:basedOn w:val="Normal"/>
    <w:uiPriority w:val="34"/>
    <w:qFormat/>
    <w:rsid w:val="00BB2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eier1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mmeier1</dc:creator>
  <cp:lastModifiedBy>mmeier1</cp:lastModifiedBy>
  <cp:revision>2</cp:revision>
  <cp:lastPrinted>2002-07-26T16:34:00Z</cp:lastPrinted>
  <dcterms:created xsi:type="dcterms:W3CDTF">2014-01-04T22:33:00Z</dcterms:created>
  <dcterms:modified xsi:type="dcterms:W3CDTF">2014-01-04T22:33:00Z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